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6D7308" w:rsidP="00141A4C">
      <w:pPr>
        <w:pStyle w:val="Title"/>
      </w:pPr>
      <w:r>
        <w:t>David Su Sung</w:t>
      </w:r>
    </w:p>
    <w:p w:rsidR="00141A4C" w:rsidRDefault="006D7308" w:rsidP="00141A4C">
      <w:r>
        <w:t>10763 Des Moines Ave, Northridge CA</w:t>
      </w:r>
      <w:r w:rsidR="00141A4C">
        <w:t> | </w:t>
      </w:r>
      <w:r w:rsidR="00C32477">
        <w:t>818</w:t>
      </w:r>
      <w:r>
        <w:t>–</w:t>
      </w:r>
      <w:r w:rsidR="00C32477">
        <w:t>271</w:t>
      </w:r>
      <w:r>
        <w:t>–0590 | dsung1993@gmail.com</w:t>
      </w:r>
    </w:p>
    <w:p w:rsidR="006270A9" w:rsidRDefault="001358F1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57CB29CCD4D047669E3E4F20FE0DCD3F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C32477" w:rsidRDefault="006D7308">
      <w:pPr>
        <w:rPr>
          <w:sz w:val="24"/>
        </w:rPr>
      </w:pPr>
      <w:r w:rsidRPr="00C32477">
        <w:rPr>
          <w:rFonts w:cs="Arial"/>
          <w:szCs w:val="20"/>
        </w:rPr>
        <w:t>I’m a Dig</w:t>
      </w:r>
      <w:r w:rsidR="00BC77AF">
        <w:rPr>
          <w:rFonts w:cs="Arial"/>
          <w:szCs w:val="20"/>
        </w:rPr>
        <w:t>ital Marketer specializing in Facebook / Google Ads</w:t>
      </w:r>
      <w:r w:rsidRPr="00C32477">
        <w:rPr>
          <w:rFonts w:cs="Arial"/>
          <w:szCs w:val="20"/>
        </w:rPr>
        <w:t xml:space="preserve"> with over </w:t>
      </w:r>
      <w:r w:rsidR="007B547E">
        <w:rPr>
          <w:rFonts w:cs="Arial"/>
          <w:szCs w:val="20"/>
        </w:rPr>
        <w:t>three</w:t>
      </w:r>
      <w:r w:rsidRPr="00C32477">
        <w:rPr>
          <w:rFonts w:cs="Arial"/>
          <w:szCs w:val="20"/>
        </w:rPr>
        <w:t xml:space="preserve"> years of experience currently looking for full-time opportunities to further my skills in the industry.</w:t>
      </w:r>
    </w:p>
    <w:sdt>
      <w:sdtPr>
        <w:alias w:val="Education:"/>
        <w:tag w:val="Education:"/>
        <w:id w:val="807127995"/>
        <w:placeholder>
          <w:docPart w:val="3E64E9992670496A851E8809D27E1F2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6D7308">
      <w:pPr>
        <w:pStyle w:val="Heading2"/>
      </w:pPr>
      <w:r>
        <w:t>COMPUTER SCIENCE B.A.</w:t>
      </w:r>
      <w:r w:rsidR="009D5933">
        <w:t> | </w:t>
      </w:r>
      <w:r w:rsidR="00132422">
        <w:t>class of</w:t>
      </w:r>
      <w:r>
        <w:t xml:space="preserve"> 2016</w:t>
      </w:r>
      <w:r w:rsidR="009D5933">
        <w:t> | </w:t>
      </w:r>
      <w:r>
        <w:t>UNIVERSITY OF CALIFORNIA, BERKELEY</w:t>
      </w:r>
    </w:p>
    <w:p w:rsidR="006270A9" w:rsidRDefault="009D5933" w:rsidP="001B29CF">
      <w:pPr>
        <w:pStyle w:val="ListBullet"/>
      </w:pPr>
      <w:r>
        <w:t xml:space="preserve">Major: </w:t>
      </w:r>
      <w:r w:rsidR="006D7308">
        <w:t>Computer Science</w:t>
      </w:r>
    </w:p>
    <w:p w:rsidR="006270A9" w:rsidRDefault="009D5933" w:rsidP="001B29CF">
      <w:pPr>
        <w:pStyle w:val="ListBullet"/>
      </w:pPr>
      <w:r>
        <w:t xml:space="preserve">Minor: </w:t>
      </w:r>
      <w:r w:rsidR="006D7308">
        <w:t>Cognitive Science</w:t>
      </w:r>
    </w:p>
    <w:p w:rsidR="006270A9" w:rsidRDefault="009D5933" w:rsidP="001B29CF">
      <w:pPr>
        <w:pStyle w:val="ListBullet"/>
      </w:pPr>
      <w:r>
        <w:t xml:space="preserve">Related coursework: </w:t>
      </w:r>
      <w:r w:rsidR="006D7308">
        <w:t>Computer Programming,</w:t>
      </w:r>
      <w:r w:rsidR="007B547E">
        <w:t xml:space="preserve"> Machine Architecture, Problem</w:t>
      </w:r>
      <w:r w:rsidR="006D7308">
        <w:t xml:space="preserve"> Solving, Artificial Intelligence, Human Psychology, Perception, Deductive Logic</w:t>
      </w:r>
    </w:p>
    <w:sdt>
      <w:sdtPr>
        <w:alias w:val="Skills &amp; Abilities:"/>
        <w:tag w:val="Skills &amp; Abilities:"/>
        <w:id w:val="458624136"/>
        <w:placeholder>
          <w:docPart w:val="B65BBFCF507C43E4954EC4C71320CF9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7B547E">
      <w:pPr>
        <w:pStyle w:val="Heading2"/>
      </w:pPr>
      <w:r>
        <w:t>analytical</w:t>
      </w:r>
    </w:p>
    <w:p w:rsidR="006270A9" w:rsidRDefault="006D7308">
      <w:pPr>
        <w:pStyle w:val="ListBullet"/>
      </w:pPr>
      <w:r>
        <w:t>Managed multiple successful Facebook and Google AdWords campaigns with ROAS 3:1 and 300% ROI</w:t>
      </w:r>
    </w:p>
    <w:p w:rsidR="006D7308" w:rsidRDefault="006D7308">
      <w:pPr>
        <w:pStyle w:val="ListBullet"/>
      </w:pPr>
      <w:r>
        <w:t>Experience with managing a team of designers, programmers, and marketing research interns</w:t>
      </w:r>
    </w:p>
    <w:p w:rsidR="0020368E" w:rsidRDefault="0020368E">
      <w:pPr>
        <w:pStyle w:val="ListBullet"/>
      </w:pPr>
      <w:r>
        <w:t>Experience with scaling digital marketing campaigns: Social Media Marketing, E-Mail Marketing, Search Engine Optimization</w:t>
      </w:r>
      <w:r w:rsidR="00501D47">
        <w:t>, and Pay Per Click Advertising primarily focused on optimizing CPA and ROI.</w:t>
      </w:r>
    </w:p>
    <w:p w:rsidR="006270A9" w:rsidRDefault="006D7308">
      <w:pPr>
        <w:pStyle w:val="Heading2"/>
      </w:pPr>
      <w:r>
        <w:t>tech-savvy</w:t>
      </w:r>
    </w:p>
    <w:p w:rsidR="006270A9" w:rsidRDefault="006D7308">
      <w:pPr>
        <w:pStyle w:val="ListBullet"/>
      </w:pPr>
      <w:r>
        <w:t>Fluent in HTML/CSS/JavaScript. Worked as a Web Developer at Cal Alumni Association for 2 years.</w:t>
      </w:r>
    </w:p>
    <w:p w:rsidR="006270A9" w:rsidRDefault="007B547E" w:rsidP="006D7308">
      <w:pPr>
        <w:pStyle w:val="ListBullet"/>
      </w:pPr>
      <w:r>
        <w:t>Thorough understanding of lead generation and conversion and the value of content marketing</w:t>
      </w:r>
    </w:p>
    <w:p w:rsidR="0020368E" w:rsidRDefault="0020368E" w:rsidP="006D7308">
      <w:pPr>
        <w:pStyle w:val="ListBullet"/>
      </w:pPr>
      <w:r>
        <w:t>Google AdWords / Analytics Certified</w:t>
      </w:r>
      <w:r w:rsidR="00BC77AF">
        <w:t xml:space="preserve"> </w:t>
      </w:r>
    </w:p>
    <w:sdt>
      <w:sdtPr>
        <w:alias w:val="Experience:"/>
        <w:tag w:val="Experience:"/>
        <w:id w:val="171684534"/>
        <w:placeholder>
          <w:docPart w:val="DBB4B456F7EC47E6ABD82FA252F6477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6D7308">
      <w:pPr>
        <w:pStyle w:val="Heading2"/>
      </w:pPr>
      <w:r>
        <w:t>digital marketing manager</w:t>
      </w:r>
      <w:r w:rsidR="009D5933">
        <w:t> | </w:t>
      </w:r>
      <w:r>
        <w:t>uri global</w:t>
      </w:r>
      <w:r w:rsidR="009D5933">
        <w:t> | </w:t>
      </w:r>
      <w:r w:rsidR="007B547E">
        <w:t>MARCH</w:t>
      </w:r>
      <w:r>
        <w:t xml:space="preserve"> 2017 – feb 2018</w:t>
      </w:r>
    </w:p>
    <w:p w:rsidR="006270A9" w:rsidRDefault="0020368E">
      <w:pPr>
        <w:pStyle w:val="ListBullet"/>
      </w:pPr>
      <w:r>
        <w:t>Executed and optimized various digital marketing campaigns (Facebook, Google, Pinterest, LinkedIn, YouTube)</w:t>
      </w:r>
      <w:r w:rsidR="00437E78">
        <w:t>. Managed to scale client’s website traffic to over 500% new users.</w:t>
      </w:r>
    </w:p>
    <w:p w:rsidR="0020368E" w:rsidRDefault="0020368E">
      <w:pPr>
        <w:pStyle w:val="ListBullet"/>
      </w:pPr>
      <w:r>
        <w:t xml:space="preserve">Managed digital marketing proposal decks and pitched potential clients our Facebook and Google marketing strategies (Clients: Samsung, Genesis, KGCUS, Hyundai, </w:t>
      </w:r>
      <w:proofErr w:type="spellStart"/>
      <w:r>
        <w:t>Navien</w:t>
      </w:r>
      <w:proofErr w:type="spellEnd"/>
      <w:r>
        <w:t>)</w:t>
      </w:r>
    </w:p>
    <w:p w:rsidR="006270A9" w:rsidRDefault="007B547E">
      <w:pPr>
        <w:pStyle w:val="Heading2"/>
      </w:pPr>
      <w:r>
        <w:t xml:space="preserve">SEO </w:t>
      </w:r>
      <w:r w:rsidR="00C60A30">
        <w:t>EXECUTIVE</w:t>
      </w:r>
      <w:r w:rsidR="006337FF">
        <w:t xml:space="preserve"> </w:t>
      </w:r>
      <w:r w:rsidR="009D5933">
        <w:t>| </w:t>
      </w:r>
      <w:r w:rsidR="00C32477">
        <w:t>SAVANT CULTURE</w:t>
      </w:r>
      <w:r w:rsidR="009D5933">
        <w:t> | </w:t>
      </w:r>
      <w:r w:rsidR="00C32477">
        <w:t>FEB 2018 - PRESENT</w:t>
      </w:r>
    </w:p>
    <w:p w:rsidR="00C32477" w:rsidRPr="00C32477" w:rsidRDefault="006337FF" w:rsidP="0020368E">
      <w:pPr>
        <w:pStyle w:val="ListBullet"/>
      </w:pPr>
      <w:r>
        <w:rPr>
          <w:rFonts w:cs="Arial"/>
        </w:rPr>
        <w:t>Oversee</w:t>
      </w:r>
      <w:r w:rsidR="00C76490">
        <w:rPr>
          <w:rFonts w:cs="Arial"/>
        </w:rPr>
        <w:t xml:space="preserve"> website development</w:t>
      </w:r>
      <w:r>
        <w:rPr>
          <w:rFonts w:cs="Arial"/>
        </w:rPr>
        <w:t>, social media marketing campaigns</w:t>
      </w:r>
      <w:r w:rsidR="00C76490">
        <w:rPr>
          <w:rFonts w:cs="Arial"/>
        </w:rPr>
        <w:t xml:space="preserve"> </w:t>
      </w:r>
      <w:r>
        <w:rPr>
          <w:rFonts w:cs="Arial"/>
        </w:rPr>
        <w:t>and</w:t>
      </w:r>
      <w:r w:rsidR="00C32477" w:rsidRPr="00C32477">
        <w:rPr>
          <w:rFonts w:cs="Arial"/>
        </w:rPr>
        <w:t xml:space="preserve"> Facebook a</w:t>
      </w:r>
      <w:bookmarkStart w:id="0" w:name="_GoBack"/>
      <w:bookmarkEnd w:id="0"/>
      <w:r w:rsidR="00C32477" w:rsidRPr="00C32477">
        <w:rPr>
          <w:rFonts w:cs="Arial"/>
        </w:rPr>
        <w:t>nd Google AdWords Campaign and optimized using Analytics and Google Search Console</w:t>
      </w:r>
      <w:r w:rsidR="00C32477" w:rsidRPr="00C32477">
        <w:t xml:space="preserve"> </w:t>
      </w:r>
      <w:r w:rsidR="00F06B4A">
        <w:t>for clients</w:t>
      </w:r>
    </w:p>
    <w:p w:rsidR="00C32477" w:rsidRPr="00C32477" w:rsidRDefault="00C32477" w:rsidP="00C32477">
      <w:pPr>
        <w:pStyle w:val="ListBullet"/>
        <w:rPr>
          <w:b/>
        </w:rPr>
      </w:pPr>
      <w:r w:rsidRPr="00C32477">
        <w:t>Measured KPIs and set up marketing automation for e-mail</w:t>
      </w:r>
      <w:r w:rsidR="00F06B4A">
        <w:t xml:space="preserve"> marketing and lead generation and set-up retargeting campaigns and segmentation.</w:t>
      </w:r>
    </w:p>
    <w:p w:rsidR="00C32477" w:rsidRPr="00C32477" w:rsidRDefault="00C32477" w:rsidP="00C32477">
      <w:pPr>
        <w:pStyle w:val="ListBullet"/>
        <w:rPr>
          <w:b/>
        </w:rPr>
      </w:pPr>
      <w:r w:rsidRPr="00C32477">
        <w:t>Built brand’s online presence using various social media platforms to grow traffic and maximize revenue</w:t>
      </w:r>
      <w:r w:rsidR="006337FF">
        <w:t xml:space="preserve"> on multiple platforms.</w:t>
      </w:r>
    </w:p>
    <w:p w:rsidR="0020368E" w:rsidRPr="001B29CF" w:rsidRDefault="0020368E" w:rsidP="00C32477">
      <w:pPr>
        <w:pStyle w:val="ListBullet"/>
        <w:numPr>
          <w:ilvl w:val="0"/>
          <w:numId w:val="0"/>
        </w:numPr>
        <w:ind w:left="216"/>
      </w:pPr>
    </w:p>
    <w:sectPr w:rsidR="0020368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8F1" w:rsidRDefault="001358F1">
      <w:pPr>
        <w:spacing w:after="0"/>
      </w:pPr>
      <w:r>
        <w:separator/>
      </w:r>
    </w:p>
  </w:endnote>
  <w:endnote w:type="continuationSeparator" w:id="0">
    <w:p w:rsidR="001358F1" w:rsidRDefault="00135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1D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8F1" w:rsidRDefault="001358F1">
      <w:pPr>
        <w:spacing w:after="0"/>
      </w:pPr>
      <w:r>
        <w:separator/>
      </w:r>
    </w:p>
  </w:footnote>
  <w:footnote w:type="continuationSeparator" w:id="0">
    <w:p w:rsidR="001358F1" w:rsidRDefault="001358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7FE50AF"/>
    <w:multiLevelType w:val="hybridMultilevel"/>
    <w:tmpl w:val="FD64B0A0"/>
    <w:lvl w:ilvl="0" w:tplc="B0809BB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08"/>
    <w:rsid w:val="000A4F59"/>
    <w:rsid w:val="00132422"/>
    <w:rsid w:val="001358F1"/>
    <w:rsid w:val="00141A4C"/>
    <w:rsid w:val="001B29CF"/>
    <w:rsid w:val="0020368E"/>
    <w:rsid w:val="00271A2B"/>
    <w:rsid w:val="0028220F"/>
    <w:rsid w:val="00356C14"/>
    <w:rsid w:val="003F2423"/>
    <w:rsid w:val="00437E78"/>
    <w:rsid w:val="00501D47"/>
    <w:rsid w:val="00617B26"/>
    <w:rsid w:val="006270A9"/>
    <w:rsid w:val="006337FF"/>
    <w:rsid w:val="00675956"/>
    <w:rsid w:val="00681034"/>
    <w:rsid w:val="006D7308"/>
    <w:rsid w:val="007B547E"/>
    <w:rsid w:val="00816216"/>
    <w:rsid w:val="0087734B"/>
    <w:rsid w:val="0099717C"/>
    <w:rsid w:val="009D5933"/>
    <w:rsid w:val="00BC77AF"/>
    <w:rsid w:val="00BD768D"/>
    <w:rsid w:val="00C32477"/>
    <w:rsid w:val="00C506B4"/>
    <w:rsid w:val="00C60A30"/>
    <w:rsid w:val="00C61F8E"/>
    <w:rsid w:val="00C76490"/>
    <w:rsid w:val="00E83E4B"/>
    <w:rsid w:val="00F06B4A"/>
    <w:rsid w:val="00F1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352EE"/>
  <w15:chartTrackingRefBased/>
  <w15:docId w15:val="{C5C1D072-470F-4C51-B2BD-56DD5816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32477"/>
    <w:pPr>
      <w:spacing w:after="60" w:line="259" w:lineRule="auto"/>
      <w:ind w:left="720"/>
      <w:contextualSpacing/>
      <w:jc w:val="center"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B29CCD4D047669E3E4F20FE0DC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0A3B5-806D-4CF8-9165-A733F3F27D6E}"/>
      </w:docPartPr>
      <w:docPartBody>
        <w:p w:rsidR="00193BE0" w:rsidRDefault="00844C22">
          <w:pPr>
            <w:pStyle w:val="57CB29CCD4D047669E3E4F20FE0DCD3F"/>
          </w:pPr>
          <w:r>
            <w:t>Objective</w:t>
          </w:r>
        </w:p>
      </w:docPartBody>
    </w:docPart>
    <w:docPart>
      <w:docPartPr>
        <w:name w:val="3E64E9992670496A851E8809D27E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C95AE-8574-48F5-821B-7A82299ED0AA}"/>
      </w:docPartPr>
      <w:docPartBody>
        <w:p w:rsidR="00193BE0" w:rsidRDefault="00844C22">
          <w:pPr>
            <w:pStyle w:val="3E64E9992670496A851E8809D27E1F25"/>
          </w:pPr>
          <w:r>
            <w:t>Education</w:t>
          </w:r>
        </w:p>
      </w:docPartBody>
    </w:docPart>
    <w:docPart>
      <w:docPartPr>
        <w:name w:val="B65BBFCF507C43E4954EC4C71320C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60A5-DE45-4E56-9F41-CB41E880F025}"/>
      </w:docPartPr>
      <w:docPartBody>
        <w:p w:rsidR="00193BE0" w:rsidRDefault="00844C22">
          <w:pPr>
            <w:pStyle w:val="B65BBFCF507C43E4954EC4C71320CF98"/>
          </w:pPr>
          <w:r>
            <w:t>Skills &amp; Abilities</w:t>
          </w:r>
        </w:p>
      </w:docPartBody>
    </w:docPart>
    <w:docPart>
      <w:docPartPr>
        <w:name w:val="DBB4B456F7EC47E6ABD82FA252F64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B2B0D-5A34-4D82-B2F0-CD90709CF92A}"/>
      </w:docPartPr>
      <w:docPartBody>
        <w:p w:rsidR="00193BE0" w:rsidRDefault="00844C22">
          <w:pPr>
            <w:pStyle w:val="DBB4B456F7EC47E6ABD82FA252F6477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22"/>
    <w:rsid w:val="00193BE0"/>
    <w:rsid w:val="004F1B01"/>
    <w:rsid w:val="00844C22"/>
    <w:rsid w:val="00E4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11B8C482146A89E503A6455882B32">
    <w:name w:val="C2011B8C482146A89E503A6455882B32"/>
  </w:style>
  <w:style w:type="paragraph" w:customStyle="1" w:styleId="BB64E9CDAFA940F48C3AEA410A8FB624">
    <w:name w:val="BB64E9CDAFA940F48C3AEA410A8FB624"/>
  </w:style>
  <w:style w:type="paragraph" w:customStyle="1" w:styleId="4014A1AF418C48479D59403772252491">
    <w:name w:val="4014A1AF418C48479D59403772252491"/>
  </w:style>
  <w:style w:type="paragraph" w:customStyle="1" w:styleId="8F2540A9AA65402F92F65B166F4418AD">
    <w:name w:val="8F2540A9AA65402F92F65B166F4418AD"/>
  </w:style>
  <w:style w:type="paragraph" w:customStyle="1" w:styleId="57CB29CCD4D047669E3E4F20FE0DCD3F">
    <w:name w:val="57CB29CCD4D047669E3E4F20FE0DCD3F"/>
  </w:style>
  <w:style w:type="paragraph" w:customStyle="1" w:styleId="45D68BDCE4A94807BA92AD7F310A72D3">
    <w:name w:val="45D68BDCE4A94807BA92AD7F310A72D3"/>
  </w:style>
  <w:style w:type="paragraph" w:customStyle="1" w:styleId="3E64E9992670496A851E8809D27E1F25">
    <w:name w:val="3E64E9992670496A851E8809D27E1F25"/>
  </w:style>
  <w:style w:type="paragraph" w:customStyle="1" w:styleId="1A64AE7D2B9E437C890680EA3BF9BB63">
    <w:name w:val="1A64AE7D2B9E437C890680EA3BF9BB63"/>
  </w:style>
  <w:style w:type="paragraph" w:customStyle="1" w:styleId="AB9DF44D180542E797F17EB681D811A7">
    <w:name w:val="AB9DF44D180542E797F17EB681D811A7"/>
  </w:style>
  <w:style w:type="paragraph" w:customStyle="1" w:styleId="3EA4CA7022424CD3AA362894BAE140F5">
    <w:name w:val="3EA4CA7022424CD3AA362894BAE140F5"/>
  </w:style>
  <w:style w:type="paragraph" w:customStyle="1" w:styleId="26EF2A98E83848D993FA1AF3AF7B245C">
    <w:name w:val="26EF2A98E83848D993FA1AF3AF7B245C"/>
  </w:style>
  <w:style w:type="paragraph" w:customStyle="1" w:styleId="2C94A8E13E644FBA9A757D7C62BAC653">
    <w:name w:val="2C94A8E13E644FBA9A757D7C62BAC653"/>
  </w:style>
  <w:style w:type="paragraph" w:customStyle="1" w:styleId="D2363F704C9044ABBB8A7373554D0B66">
    <w:name w:val="D2363F704C9044ABBB8A7373554D0B66"/>
  </w:style>
  <w:style w:type="paragraph" w:customStyle="1" w:styleId="9697710A75A54B8E88E64BFEEE139BD6">
    <w:name w:val="9697710A75A54B8E88E64BFEEE139BD6"/>
  </w:style>
  <w:style w:type="paragraph" w:customStyle="1" w:styleId="6089257767014879A2C8C726269C2E33">
    <w:name w:val="6089257767014879A2C8C726269C2E33"/>
  </w:style>
  <w:style w:type="paragraph" w:customStyle="1" w:styleId="B65BBFCF507C43E4954EC4C71320CF98">
    <w:name w:val="B65BBFCF507C43E4954EC4C71320CF98"/>
  </w:style>
  <w:style w:type="paragraph" w:customStyle="1" w:styleId="4F21B61E2A044AEBBF88C3B93E70282B">
    <w:name w:val="4F21B61E2A044AEBBF88C3B93E70282B"/>
  </w:style>
  <w:style w:type="paragraph" w:customStyle="1" w:styleId="B728FF65552745DFADF8B33F69779642">
    <w:name w:val="B728FF65552745DFADF8B33F69779642"/>
  </w:style>
  <w:style w:type="paragraph" w:customStyle="1" w:styleId="08418B18D3C742BA9903F8F3DAA75D44">
    <w:name w:val="08418B18D3C742BA9903F8F3DAA75D44"/>
  </w:style>
  <w:style w:type="paragraph" w:customStyle="1" w:styleId="90C5203859154B5D8CE5D8CEA1A4806D">
    <w:name w:val="90C5203859154B5D8CE5D8CEA1A4806D"/>
  </w:style>
  <w:style w:type="paragraph" w:customStyle="1" w:styleId="457FD3DE4C4A414FA6648DDCBA4E1F75">
    <w:name w:val="457FD3DE4C4A414FA6648DDCBA4E1F75"/>
  </w:style>
  <w:style w:type="paragraph" w:customStyle="1" w:styleId="80C87288AD9644BAB9FD8B50A20E6AE4">
    <w:name w:val="80C87288AD9644BAB9FD8B50A20E6AE4"/>
  </w:style>
  <w:style w:type="paragraph" w:customStyle="1" w:styleId="312F0C68A04F46C4938260E04546812F">
    <w:name w:val="312F0C68A04F46C4938260E04546812F"/>
  </w:style>
  <w:style w:type="paragraph" w:customStyle="1" w:styleId="B06A8A5CB90C4FEDB4BD87D34213408C">
    <w:name w:val="B06A8A5CB90C4FEDB4BD87D34213408C"/>
  </w:style>
  <w:style w:type="paragraph" w:customStyle="1" w:styleId="DBB4B456F7EC47E6ABD82FA252F6477A">
    <w:name w:val="DBB4B456F7EC47E6ABD82FA252F6477A"/>
  </w:style>
  <w:style w:type="paragraph" w:customStyle="1" w:styleId="54B08EF0A6D4472A969C358C27BCD308">
    <w:name w:val="54B08EF0A6D4472A969C358C27BCD308"/>
  </w:style>
  <w:style w:type="paragraph" w:customStyle="1" w:styleId="BB463B2E89254C7BB02ED1AEC40D6432">
    <w:name w:val="BB463B2E89254C7BB02ED1AEC40D6432"/>
  </w:style>
  <w:style w:type="paragraph" w:customStyle="1" w:styleId="98252BD05A494B5B891F6A5CDBD33F61">
    <w:name w:val="98252BD05A494B5B891F6A5CDBD33F61"/>
  </w:style>
  <w:style w:type="paragraph" w:customStyle="1" w:styleId="9582CBC40B5144F7AADD101BCE472735">
    <w:name w:val="9582CBC40B5144F7AADD101BCE472735"/>
  </w:style>
  <w:style w:type="paragraph" w:customStyle="1" w:styleId="AB71C5191BD04ECB99CE63FCA2F5533A">
    <w:name w:val="AB71C5191BD04ECB99CE63FCA2F5533A"/>
  </w:style>
  <w:style w:type="paragraph" w:customStyle="1" w:styleId="C7A0802C62C644C09C52F4CC8BF3551B">
    <w:name w:val="C7A0802C62C644C09C52F4CC8BF3551B"/>
  </w:style>
  <w:style w:type="paragraph" w:customStyle="1" w:styleId="B2C109CC996B4F3882E1C783EDCDE6C0">
    <w:name w:val="B2C109CC996B4F3882E1C783EDCDE6C0"/>
  </w:style>
  <w:style w:type="paragraph" w:customStyle="1" w:styleId="EFEF2089C7344BB981217BA09FB8E5EB">
    <w:name w:val="EFEF2089C7344BB981217BA09FB8E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3E78D-5992-4063-9269-4288F60D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214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14</cp:revision>
  <dcterms:created xsi:type="dcterms:W3CDTF">2018-07-19T01:19:00Z</dcterms:created>
  <dcterms:modified xsi:type="dcterms:W3CDTF">2018-08-05T21:14:00Z</dcterms:modified>
  <cp:version/>
</cp:coreProperties>
</file>