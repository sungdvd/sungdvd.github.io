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2846" w14:textId="2E366C55" w:rsidR="00816216" w:rsidRPr="00D5608B" w:rsidRDefault="0075188A" w:rsidP="0075188A">
      <w:pPr>
        <w:pStyle w:val="Title"/>
        <w:jc w:val="center"/>
        <w:rPr>
          <w:rFonts w:ascii="Arial" w:hAnsi="Arial" w:cs="Arial"/>
          <w:color w:val="00B0F0"/>
          <w:sz w:val="28"/>
          <w:szCs w:val="28"/>
        </w:rPr>
      </w:pPr>
      <w:r w:rsidRPr="00D5608B">
        <w:rPr>
          <w:rFonts w:ascii="Arial" w:hAnsi="Arial" w:cs="Arial"/>
          <w:color w:val="00B0F0"/>
          <w:sz w:val="28"/>
          <w:szCs w:val="28"/>
        </w:rPr>
        <w:t>DAVID SUNG</w:t>
      </w:r>
    </w:p>
    <w:p w14:paraId="3C69D65A" w14:textId="2842D4FF" w:rsidR="00141A4C" w:rsidRPr="00575F85" w:rsidRDefault="00960AE4" w:rsidP="0075188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Phone</w:t>
      </w:r>
      <w:r w:rsidR="0075188A" w:rsidRPr="00575F85">
        <w:rPr>
          <w:rFonts w:ascii="Arial" w:hAnsi="Arial" w:cs="Arial"/>
          <w:b/>
          <w:bCs/>
          <w:sz w:val="20"/>
          <w:szCs w:val="20"/>
        </w:rPr>
        <w:t>:</w:t>
      </w:r>
      <w:r w:rsidR="0075188A" w:rsidRPr="00575F85">
        <w:rPr>
          <w:rFonts w:ascii="Arial" w:hAnsi="Arial" w:cs="Arial"/>
          <w:sz w:val="20"/>
          <w:szCs w:val="20"/>
        </w:rPr>
        <w:t xml:space="preserve"> </w:t>
      </w:r>
      <w:r w:rsidR="002D33E1" w:rsidRPr="00575F85">
        <w:rPr>
          <w:rFonts w:ascii="Arial" w:hAnsi="Arial" w:cs="Arial"/>
          <w:sz w:val="20"/>
          <w:szCs w:val="20"/>
        </w:rPr>
        <w:t>213-292-1408</w:t>
      </w:r>
      <w:r w:rsidR="006D7308" w:rsidRPr="00575F85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ab/>
      </w:r>
      <w:r w:rsidRPr="00960AE4">
        <w:rPr>
          <w:rFonts w:ascii="Arial" w:hAnsi="Arial" w:cs="Arial"/>
          <w:b/>
          <w:bCs/>
          <w:sz w:val="20"/>
          <w:szCs w:val="20"/>
        </w:rPr>
        <w:t>Email:</w:t>
      </w:r>
      <w:r w:rsidR="006D7308" w:rsidRPr="00575F85">
        <w:rPr>
          <w:rFonts w:ascii="Arial" w:hAnsi="Arial" w:cs="Arial"/>
          <w:sz w:val="20"/>
          <w:szCs w:val="20"/>
        </w:rPr>
        <w:t xml:space="preserve"> dsung1993@gmail.com</w:t>
      </w:r>
    </w:p>
    <w:p w14:paraId="4CD61B3D" w14:textId="3C7F21E5" w:rsidR="00FC1251" w:rsidRPr="00D5608B" w:rsidRDefault="00575F85" w:rsidP="0075188A">
      <w:pPr>
        <w:pStyle w:val="Heading1"/>
        <w:jc w:val="center"/>
        <w:rPr>
          <w:rFonts w:ascii="Arial" w:hAnsi="Arial" w:cs="Arial"/>
          <w:b w:val="0"/>
          <w:bCs/>
          <w:color w:val="00B0F0"/>
          <w:sz w:val="20"/>
          <w:szCs w:val="20"/>
        </w:rPr>
      </w:pPr>
      <w:r w:rsidRPr="00D5608B">
        <w:rPr>
          <w:rFonts w:ascii="Arial" w:hAnsi="Arial" w:cs="Arial"/>
          <w:b w:val="0"/>
          <w:bCs/>
          <w:noProof/>
          <w:color w:val="00B0F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433CB" wp14:editId="0964BBEC">
                <wp:simplePos x="0" y="0"/>
                <wp:positionH relativeFrom="margin">
                  <wp:align>right</wp:align>
                </wp:positionH>
                <wp:positionV relativeFrom="paragraph">
                  <wp:posOffset>195936</wp:posOffset>
                </wp:positionV>
                <wp:extent cx="6298387" cy="14630"/>
                <wp:effectExtent l="0" t="0" r="2667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8387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F419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4.75pt,15.45pt" to="940.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" strokecolor="#1cade4 [3204]" strokeweight=".5pt">
                <v:stroke joinstyle="miter"/>
                <w10:wrap anchorx="margin"/>
              </v:line>
            </w:pict>
          </mc:Fallback>
        </mc:AlternateContent>
      </w:r>
      <w:r w:rsidR="0075188A" w:rsidRPr="00D5608B">
        <w:rPr>
          <w:rFonts w:ascii="Arial" w:hAnsi="Arial" w:cs="Arial"/>
          <w:b w:val="0"/>
          <w:bCs/>
          <w:color w:val="00B0F0"/>
          <w:sz w:val="20"/>
          <w:szCs w:val="20"/>
        </w:rPr>
        <w:t>PROFESSIONAL EXPERIENCE</w:t>
      </w:r>
    </w:p>
    <w:p w14:paraId="4CDFC249" w14:textId="551110A3" w:rsidR="00FC1251" w:rsidRPr="0075188A" w:rsidRDefault="00FC1251" w:rsidP="0075188A">
      <w:pPr>
        <w:pStyle w:val="Heading2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 xml:space="preserve">senior digital ads manager | cro metrics | may 2022 – </w:t>
      </w:r>
      <w:r w:rsidR="00F7594B">
        <w:rPr>
          <w:rFonts w:ascii="Arial" w:hAnsi="Arial" w:cs="Arial"/>
          <w:sz w:val="20"/>
          <w:szCs w:val="20"/>
        </w:rPr>
        <w:t>PRESENT</w:t>
      </w:r>
      <w:r w:rsidR="0075188A">
        <w:rPr>
          <w:rFonts w:ascii="Arial" w:hAnsi="Arial" w:cs="Arial"/>
          <w:sz w:val="20"/>
          <w:szCs w:val="20"/>
        </w:rPr>
        <w:tab/>
      </w:r>
      <w:r w:rsidR="0075188A">
        <w:rPr>
          <w:rFonts w:ascii="Arial" w:hAnsi="Arial" w:cs="Arial"/>
          <w:sz w:val="20"/>
          <w:szCs w:val="20"/>
        </w:rPr>
        <w:tab/>
      </w:r>
      <w:r w:rsidR="0075188A">
        <w:rPr>
          <w:rFonts w:ascii="Arial" w:hAnsi="Arial" w:cs="Arial"/>
          <w:sz w:val="20"/>
          <w:szCs w:val="20"/>
        </w:rPr>
        <w:tab/>
      </w:r>
    </w:p>
    <w:p w14:paraId="7A0C65D9" w14:textId="7BCE2ED3" w:rsidR="00A96346" w:rsidRDefault="0095541C" w:rsidP="00A96346">
      <w:pPr>
        <w:pStyle w:val="ListBullet"/>
        <w:rPr>
          <w:rFonts w:ascii="Arial" w:hAnsi="Arial" w:cs="Arial"/>
          <w:sz w:val="20"/>
          <w:szCs w:val="20"/>
          <w:lang w:eastAsia="ko-KR"/>
        </w:rPr>
      </w:pPr>
      <w:r w:rsidRPr="0075188A">
        <w:rPr>
          <w:rFonts w:ascii="Arial" w:hAnsi="Arial" w:cs="Arial"/>
          <w:sz w:val="20"/>
          <w:szCs w:val="20"/>
          <w:lang w:eastAsia="ko-KR"/>
        </w:rPr>
        <w:t xml:space="preserve">Led </w:t>
      </w:r>
      <w:r w:rsidR="00A53C54">
        <w:rPr>
          <w:rFonts w:ascii="Arial" w:hAnsi="Arial" w:cs="Arial"/>
          <w:sz w:val="20"/>
          <w:szCs w:val="20"/>
          <w:lang w:eastAsia="ko-KR"/>
        </w:rPr>
        <w:t>performance marketing and growth initiatives, including paid media management for DoorDash, Allbirds, and HackerOne with a primary focus on B2B lead generation.</w:t>
      </w:r>
    </w:p>
    <w:p w14:paraId="2FE75707" w14:textId="1A63DD2E" w:rsidR="009B69BE" w:rsidRDefault="009B69BE" w:rsidP="00A96346">
      <w:pPr>
        <w:pStyle w:val="ListBullet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Increased DoorDash’s biker overall sign-ups by 15% after implementing SEO-centered strategy across metropolitan cities in the US.</w:t>
      </w:r>
    </w:p>
    <w:p w14:paraId="0428FA5E" w14:textId="1B5B6C83" w:rsidR="009B69BE" w:rsidRPr="009B69BE" w:rsidRDefault="009B69BE" w:rsidP="009B69BE">
      <w:pPr>
        <w:pStyle w:val="ListBullet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Developed an SEO-centered strategy for DataStream Insurance’s new website launch, increasing their monthly MQLs by over 300%.</w:t>
      </w:r>
    </w:p>
    <w:p w14:paraId="3F633206" w14:textId="6FA2FCBB" w:rsidR="00A96346" w:rsidRPr="0075188A" w:rsidRDefault="00A96346" w:rsidP="00A96346">
      <w:pPr>
        <w:pStyle w:val="ListBullet"/>
        <w:rPr>
          <w:rFonts w:ascii="Arial" w:hAnsi="Arial" w:cs="Arial"/>
          <w:sz w:val="20"/>
          <w:szCs w:val="20"/>
          <w:lang w:eastAsia="ko-KR"/>
        </w:rPr>
      </w:pPr>
      <w:r w:rsidRPr="0075188A">
        <w:rPr>
          <w:rFonts w:ascii="Arial" w:hAnsi="Arial" w:cs="Arial"/>
          <w:sz w:val="20"/>
          <w:szCs w:val="20"/>
          <w:lang w:eastAsia="ko-KR"/>
        </w:rPr>
        <w:t>Work with clients and the broader Cro Metrics team to implement digital advertising strategies</w:t>
      </w:r>
      <w:r w:rsidR="002904AC" w:rsidRPr="0075188A">
        <w:rPr>
          <w:rFonts w:ascii="Arial" w:hAnsi="Arial" w:cs="Arial"/>
          <w:sz w:val="20"/>
          <w:szCs w:val="20"/>
          <w:lang w:eastAsia="ko-KR"/>
        </w:rPr>
        <w:t xml:space="preserve"> and help set-up </w:t>
      </w:r>
      <w:r w:rsidR="003B1619" w:rsidRPr="0075188A">
        <w:rPr>
          <w:rFonts w:ascii="Arial" w:hAnsi="Arial" w:cs="Arial"/>
          <w:sz w:val="20"/>
          <w:szCs w:val="20"/>
          <w:lang w:eastAsia="ko-KR"/>
        </w:rPr>
        <w:t xml:space="preserve">goals/KPIs while managing </w:t>
      </w:r>
      <w:r w:rsidR="00A53C54">
        <w:rPr>
          <w:rFonts w:ascii="Arial" w:hAnsi="Arial" w:cs="Arial"/>
          <w:sz w:val="20"/>
          <w:szCs w:val="20"/>
          <w:lang w:eastAsia="ko-KR"/>
        </w:rPr>
        <w:t>10MM+ annual marketing budgets.</w:t>
      </w:r>
    </w:p>
    <w:p w14:paraId="108E6D59" w14:textId="0644AB7C" w:rsidR="002D33E1" w:rsidRPr="0075188A" w:rsidRDefault="002D33E1" w:rsidP="002D33E1">
      <w:pPr>
        <w:pStyle w:val="Heading2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 xml:space="preserve">digital marketing Director | sm entertainment | aug 2018 </w:t>
      </w:r>
      <w:r w:rsidR="002904AC" w:rsidRPr="0075188A">
        <w:rPr>
          <w:rFonts w:ascii="Arial" w:hAnsi="Arial" w:cs="Arial"/>
          <w:sz w:val="20"/>
          <w:szCs w:val="20"/>
        </w:rPr>
        <w:t>–</w:t>
      </w:r>
      <w:r w:rsidRPr="0075188A">
        <w:rPr>
          <w:rFonts w:ascii="Arial" w:hAnsi="Arial" w:cs="Arial"/>
          <w:sz w:val="20"/>
          <w:szCs w:val="20"/>
        </w:rPr>
        <w:t xml:space="preserve"> </w:t>
      </w:r>
      <w:r w:rsidR="002904AC" w:rsidRPr="0075188A">
        <w:rPr>
          <w:rFonts w:ascii="Arial" w:hAnsi="Arial" w:cs="Arial"/>
          <w:sz w:val="20"/>
          <w:szCs w:val="20"/>
        </w:rPr>
        <w:t>MAY 2022</w:t>
      </w:r>
      <w:r w:rsidR="0075188A">
        <w:rPr>
          <w:rFonts w:ascii="Arial" w:hAnsi="Arial" w:cs="Arial"/>
          <w:sz w:val="20"/>
          <w:szCs w:val="20"/>
        </w:rPr>
        <w:tab/>
      </w:r>
      <w:r w:rsidR="0075188A">
        <w:rPr>
          <w:rFonts w:ascii="Arial" w:hAnsi="Arial" w:cs="Arial"/>
          <w:sz w:val="20"/>
          <w:szCs w:val="20"/>
        </w:rPr>
        <w:tab/>
      </w:r>
      <w:r w:rsidR="0075188A">
        <w:rPr>
          <w:rFonts w:ascii="Arial" w:hAnsi="Arial" w:cs="Arial"/>
          <w:sz w:val="20"/>
          <w:szCs w:val="20"/>
        </w:rPr>
        <w:tab/>
      </w:r>
      <w:r w:rsidR="00575F85">
        <w:rPr>
          <w:rFonts w:ascii="Arial" w:hAnsi="Arial" w:cs="Arial"/>
          <w:sz w:val="20"/>
          <w:szCs w:val="20"/>
        </w:rPr>
        <w:t xml:space="preserve">  </w:t>
      </w:r>
    </w:p>
    <w:p w14:paraId="4305B53E" w14:textId="7CA622EB" w:rsidR="002D33E1" w:rsidRPr="0075188A" w:rsidRDefault="002D33E1" w:rsidP="002D33E1">
      <w:pPr>
        <w:pStyle w:val="ListBullet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 xml:space="preserve">Managed </w:t>
      </w:r>
      <w:r w:rsidR="00A53C54">
        <w:rPr>
          <w:rFonts w:ascii="Arial" w:hAnsi="Arial" w:cs="Arial"/>
          <w:sz w:val="20"/>
          <w:szCs w:val="20"/>
        </w:rPr>
        <w:t xml:space="preserve">and led </w:t>
      </w:r>
      <w:r w:rsidRPr="0075188A">
        <w:rPr>
          <w:rFonts w:ascii="Arial" w:hAnsi="Arial" w:cs="Arial"/>
          <w:sz w:val="20"/>
          <w:szCs w:val="20"/>
        </w:rPr>
        <w:t xml:space="preserve">a team of </w:t>
      </w:r>
      <w:r w:rsidR="00A53C54">
        <w:rPr>
          <w:rFonts w:ascii="Arial" w:hAnsi="Arial" w:cs="Arial"/>
          <w:sz w:val="20"/>
          <w:szCs w:val="20"/>
        </w:rPr>
        <w:t>marketers</w:t>
      </w:r>
      <w:r w:rsidRPr="0075188A">
        <w:rPr>
          <w:rFonts w:ascii="Arial" w:hAnsi="Arial" w:cs="Arial"/>
          <w:sz w:val="20"/>
          <w:szCs w:val="20"/>
        </w:rPr>
        <w:t xml:space="preserve">, designers, and developers to </w:t>
      </w:r>
      <w:r w:rsidR="00A425ED" w:rsidRPr="0075188A">
        <w:rPr>
          <w:rFonts w:ascii="Arial" w:hAnsi="Arial" w:cs="Arial"/>
          <w:sz w:val="20"/>
          <w:szCs w:val="20"/>
        </w:rPr>
        <w:t>launch</w:t>
      </w:r>
      <w:r w:rsidRPr="0075188A">
        <w:rPr>
          <w:rFonts w:ascii="Arial" w:hAnsi="Arial" w:cs="Arial"/>
          <w:sz w:val="20"/>
          <w:szCs w:val="20"/>
        </w:rPr>
        <w:t xml:space="preserve"> SM Global Shop </w:t>
      </w:r>
      <w:r w:rsidR="00A53C54">
        <w:rPr>
          <w:rFonts w:ascii="Arial" w:hAnsi="Arial" w:cs="Arial"/>
          <w:sz w:val="20"/>
          <w:szCs w:val="20"/>
        </w:rPr>
        <w:t>for Western Market expansion and scaled their store to 10MM+ revenue in two years.</w:t>
      </w:r>
    </w:p>
    <w:p w14:paraId="2E8EEBAE" w14:textId="4B638AA1" w:rsidR="002D33E1" w:rsidRPr="0075188A" w:rsidRDefault="00A53C54" w:rsidP="002D33E1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Grew their E-mail/SMS marketing channels from $0 - $2MM revenue per year using Klaviyo </w:t>
      </w:r>
    </w:p>
    <w:p w14:paraId="0673AD8D" w14:textId="3032F6C5" w:rsidR="00A425ED" w:rsidRPr="0075188A" w:rsidRDefault="00A425ED" w:rsidP="002D33E1">
      <w:pPr>
        <w:pStyle w:val="ListBullet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>Worked closely with the CEO and CMO on various high level performance marketing strategies</w:t>
      </w:r>
      <w:r w:rsidR="0075188A">
        <w:rPr>
          <w:rFonts w:ascii="Arial" w:hAnsi="Arial" w:cs="Arial"/>
          <w:sz w:val="20"/>
          <w:szCs w:val="20"/>
        </w:rPr>
        <w:t xml:space="preserve"> and managed to improve overall </w:t>
      </w:r>
      <w:r w:rsidR="00A53C54">
        <w:rPr>
          <w:rFonts w:ascii="Arial" w:hAnsi="Arial" w:cs="Arial"/>
          <w:sz w:val="20"/>
          <w:szCs w:val="20"/>
        </w:rPr>
        <w:t>traffic by 600%</w:t>
      </w:r>
      <w:r w:rsidR="0075188A">
        <w:rPr>
          <w:rFonts w:ascii="Arial" w:hAnsi="Arial" w:cs="Arial"/>
          <w:sz w:val="20"/>
          <w:szCs w:val="20"/>
        </w:rPr>
        <w:t xml:space="preserve"> and cut CPA costs by over 400%.</w:t>
      </w:r>
    </w:p>
    <w:p w14:paraId="198EF582" w14:textId="19B445B7" w:rsidR="002D33E1" w:rsidRPr="0075188A" w:rsidRDefault="002D33E1" w:rsidP="002D33E1">
      <w:pPr>
        <w:pStyle w:val="Heading2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>digital marketing manager | uri global | MAR 2017 – feb 2018</w:t>
      </w:r>
      <w:r w:rsidR="0075188A">
        <w:rPr>
          <w:rFonts w:ascii="Arial" w:hAnsi="Arial" w:cs="Arial"/>
          <w:sz w:val="20"/>
          <w:szCs w:val="20"/>
        </w:rPr>
        <w:tab/>
      </w:r>
      <w:r w:rsidR="00575F85">
        <w:rPr>
          <w:rFonts w:ascii="Arial" w:hAnsi="Arial" w:cs="Arial"/>
          <w:sz w:val="20"/>
          <w:szCs w:val="20"/>
        </w:rPr>
        <w:tab/>
      </w:r>
      <w:r w:rsidR="00575F85">
        <w:rPr>
          <w:rFonts w:ascii="Arial" w:hAnsi="Arial" w:cs="Arial"/>
          <w:sz w:val="20"/>
          <w:szCs w:val="20"/>
        </w:rPr>
        <w:tab/>
      </w:r>
    </w:p>
    <w:p w14:paraId="1C6D3387" w14:textId="7C68CB88" w:rsidR="002D33E1" w:rsidRPr="0075188A" w:rsidRDefault="002D33E1" w:rsidP="002D33E1">
      <w:pPr>
        <w:pStyle w:val="ListBullet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>Executed and optimized various digital marketing campaigns (Facebook, Google, Pinterest, LinkedIn, YouTube). Managed to scale client’s website traffic to over 500% new users.</w:t>
      </w:r>
    </w:p>
    <w:p w14:paraId="02F4D89B" w14:textId="6F0554B1" w:rsidR="00FC1251" w:rsidRDefault="002D33E1" w:rsidP="00FC1251">
      <w:pPr>
        <w:pStyle w:val="ListBullet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>Managed digital marketing proposal decks and pitched potential clients our Facebook and Google marketing strategies (Clients: Samsung, Genesis, KGCUS, Hyundai, Navien)</w:t>
      </w:r>
    </w:p>
    <w:p w14:paraId="3A8F05BE" w14:textId="1BDC12C8" w:rsidR="0075188A" w:rsidRDefault="0075188A" w:rsidP="0075188A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0"/>
          <w:szCs w:val="20"/>
        </w:rPr>
      </w:pPr>
    </w:p>
    <w:p w14:paraId="64C94471" w14:textId="33E34171" w:rsidR="0075188A" w:rsidRDefault="0075188A" w:rsidP="0075188A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b/>
          <w:bCs/>
          <w:sz w:val="20"/>
          <w:szCs w:val="20"/>
        </w:rPr>
        <w:t>SEO MANAGER | JOOMBAS MUSIC GROUP | JUN 2016 – MAR 2017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5F85">
        <w:rPr>
          <w:rFonts w:ascii="Arial" w:hAnsi="Arial" w:cs="Arial"/>
          <w:sz w:val="20"/>
          <w:szCs w:val="20"/>
        </w:rPr>
        <w:t xml:space="preserve">      </w:t>
      </w:r>
    </w:p>
    <w:p w14:paraId="22E80BD8" w14:textId="3BCD2D9C" w:rsidR="0075188A" w:rsidRDefault="0075188A" w:rsidP="0075188A">
      <w:pPr>
        <w:pStyle w:val="ListBullet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 xml:space="preserve">Executed and optimized various </w:t>
      </w:r>
      <w:r>
        <w:rPr>
          <w:rFonts w:ascii="Arial" w:hAnsi="Arial" w:cs="Arial"/>
          <w:sz w:val="20"/>
          <w:szCs w:val="20"/>
        </w:rPr>
        <w:t>SEO/SEM</w:t>
      </w:r>
      <w:r w:rsidRPr="0075188A">
        <w:rPr>
          <w:rFonts w:ascii="Arial" w:hAnsi="Arial" w:cs="Arial"/>
          <w:sz w:val="20"/>
          <w:szCs w:val="20"/>
        </w:rPr>
        <w:t xml:space="preserve"> campaigns </w:t>
      </w:r>
      <w:r>
        <w:rPr>
          <w:rFonts w:ascii="Arial" w:hAnsi="Arial" w:cs="Arial"/>
          <w:sz w:val="20"/>
          <w:szCs w:val="20"/>
        </w:rPr>
        <w:t>primarily focused on keyword research, competitor analysis, and optimizing search ads across paid media.</w:t>
      </w:r>
    </w:p>
    <w:p w14:paraId="495B8B58" w14:textId="01DE8EDA" w:rsidR="00575F85" w:rsidRDefault="00575F85" w:rsidP="0075188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page 1 SERP for the label’s seed keywords generating over 250% visitors to the site monthly</w:t>
      </w:r>
    </w:p>
    <w:p w14:paraId="07A4EE3C" w14:textId="03328614" w:rsidR="00575F85" w:rsidRDefault="00575F85" w:rsidP="0075188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optimize website with SEO/SEM for higher quality content which led to a 300% increase in overall traffic along with a 250% increase in average page views per visit.</w:t>
      </w:r>
    </w:p>
    <w:p w14:paraId="444E501C" w14:textId="77777777" w:rsidR="0068006E" w:rsidRDefault="0068006E" w:rsidP="0068006E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0"/>
          <w:szCs w:val="20"/>
        </w:rPr>
      </w:pPr>
    </w:p>
    <w:p w14:paraId="7F0606F4" w14:textId="70E18DF5" w:rsidR="0068006E" w:rsidRDefault="0068006E" w:rsidP="0068006E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WEB DEVELOPER</w:t>
      </w:r>
      <w:r w:rsidRPr="0075188A">
        <w:rPr>
          <w:rFonts w:ascii="Arial" w:hAnsi="Arial" w:cs="Arial"/>
          <w:b/>
          <w:bCs/>
          <w:sz w:val="20"/>
          <w:szCs w:val="20"/>
        </w:rPr>
        <w:t xml:space="preserve"> | </w:t>
      </w:r>
      <w:r>
        <w:rPr>
          <w:rFonts w:ascii="Arial" w:hAnsi="Arial" w:cs="Arial"/>
          <w:b/>
          <w:bCs/>
          <w:sz w:val="20"/>
          <w:szCs w:val="20"/>
        </w:rPr>
        <w:t>CAL ALUMNI ASSOCIATION</w:t>
      </w:r>
      <w:r w:rsidRPr="0075188A">
        <w:rPr>
          <w:rFonts w:ascii="Arial" w:hAnsi="Arial" w:cs="Arial"/>
          <w:b/>
          <w:bCs/>
          <w:sz w:val="20"/>
          <w:szCs w:val="20"/>
        </w:rPr>
        <w:t xml:space="preserve"> | </w:t>
      </w:r>
      <w:r>
        <w:rPr>
          <w:rFonts w:ascii="Arial" w:hAnsi="Arial" w:cs="Arial"/>
          <w:b/>
          <w:bCs/>
          <w:sz w:val="20"/>
          <w:szCs w:val="20"/>
        </w:rPr>
        <w:t>DEC 2014 – MAY 2016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</w:t>
      </w:r>
    </w:p>
    <w:p w14:paraId="2545C729" w14:textId="2CD15DDA" w:rsidR="0068006E" w:rsidRDefault="0068006E" w:rsidP="0068006E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Cal Alumni Association’s website focusing primarily on our international division to help showcase interviews, and personal stories across our website and Facebook pages. </w:t>
      </w:r>
    </w:p>
    <w:p w14:paraId="5A3B1EEB" w14:textId="0FC65447" w:rsidR="0075188A" w:rsidRPr="0068006E" w:rsidRDefault="0068006E" w:rsidP="0068006E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Grew their Facebook followers page by 1000% and increased website traffic by 250% by funnel hacking.</w:t>
      </w:r>
    </w:p>
    <w:p w14:paraId="39AD9A3A" w14:textId="60BB4ED9" w:rsidR="0075188A" w:rsidRPr="00D5608B" w:rsidRDefault="00575F85" w:rsidP="00575F85">
      <w:pPr>
        <w:pStyle w:val="Heading1"/>
        <w:jc w:val="center"/>
        <w:rPr>
          <w:rFonts w:ascii="Arial" w:hAnsi="Arial" w:cs="Arial"/>
          <w:b w:val="0"/>
          <w:bCs/>
          <w:color w:val="00B0F0"/>
          <w:sz w:val="20"/>
          <w:szCs w:val="20"/>
        </w:rPr>
      </w:pPr>
      <w:r w:rsidRPr="00D5608B">
        <w:rPr>
          <w:rFonts w:ascii="Arial" w:hAnsi="Arial" w:cs="Arial"/>
          <w:b w:val="0"/>
          <w:bCs/>
          <w:noProof/>
          <w:color w:val="00B0F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CCC0D" wp14:editId="430FFE32">
                <wp:simplePos x="0" y="0"/>
                <wp:positionH relativeFrom="column">
                  <wp:posOffset>-36577</wp:posOffset>
                </wp:positionH>
                <wp:positionV relativeFrom="paragraph">
                  <wp:posOffset>206045</wp:posOffset>
                </wp:positionV>
                <wp:extent cx="6371539" cy="7315"/>
                <wp:effectExtent l="0" t="0" r="2984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539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EF6E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6.2pt" to="498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" strokecolor="#1cade4 [3204]" strokeweight=".5pt">
                <v:stroke joinstyle="miter"/>
              </v:line>
            </w:pict>
          </mc:Fallback>
        </mc:AlternateContent>
      </w:r>
      <w:r w:rsidRPr="00D5608B">
        <w:rPr>
          <w:rFonts w:ascii="Arial" w:hAnsi="Arial" w:cs="Arial"/>
          <w:b w:val="0"/>
          <w:bCs/>
          <w:color w:val="00B0F0"/>
          <w:sz w:val="20"/>
          <w:szCs w:val="20"/>
        </w:rPr>
        <w:t>EDUCATION</w:t>
      </w:r>
    </w:p>
    <w:p w14:paraId="54027DE2" w14:textId="2A20D0E1" w:rsidR="0075188A" w:rsidRPr="0075188A" w:rsidRDefault="0075188A" w:rsidP="0075188A">
      <w:pPr>
        <w:pStyle w:val="Heading2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>COMPUTER SCIENCE B.A. | class of 2016 | UNIVERSITY OF CALIFORNIA, BERKELEY</w:t>
      </w:r>
    </w:p>
    <w:p w14:paraId="07ED67A3" w14:textId="6EDC83AD" w:rsidR="0075188A" w:rsidRPr="0075188A" w:rsidRDefault="0075188A" w:rsidP="0075188A">
      <w:pPr>
        <w:pStyle w:val="ListBullet"/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 xml:space="preserve">Related </w:t>
      </w:r>
      <w:r w:rsidR="00575F85">
        <w:rPr>
          <w:rFonts w:ascii="Arial" w:hAnsi="Arial" w:cs="Arial"/>
          <w:sz w:val="20"/>
          <w:szCs w:val="20"/>
        </w:rPr>
        <w:t xml:space="preserve">Certificates: </w:t>
      </w:r>
      <w:r w:rsidR="00B132A6">
        <w:rPr>
          <w:rFonts w:ascii="Arial" w:hAnsi="Arial" w:cs="Arial"/>
          <w:sz w:val="20"/>
          <w:szCs w:val="20"/>
        </w:rPr>
        <w:t xml:space="preserve">Google Data Analytics Certificate, </w:t>
      </w:r>
      <w:r w:rsidR="00575F85">
        <w:rPr>
          <w:rFonts w:ascii="Arial" w:hAnsi="Arial" w:cs="Arial"/>
          <w:sz w:val="20"/>
          <w:szCs w:val="20"/>
        </w:rPr>
        <w:t>Google Ads Search/Display Certification, Google Analytics Certified, Facebook Blueprint Course Graduate, Facebook Marketing Partner</w:t>
      </w:r>
    </w:p>
    <w:p w14:paraId="1C93F3BE" w14:textId="2C38BEB2" w:rsidR="00FC1251" w:rsidRPr="00D5608B" w:rsidRDefault="00575F85" w:rsidP="00575F85">
      <w:pPr>
        <w:pStyle w:val="Heading1"/>
        <w:jc w:val="center"/>
        <w:rPr>
          <w:rFonts w:ascii="Arial" w:hAnsi="Arial" w:cs="Arial"/>
          <w:b w:val="0"/>
          <w:bCs/>
          <w:color w:val="00B0F0"/>
          <w:sz w:val="20"/>
          <w:szCs w:val="20"/>
        </w:rPr>
      </w:pPr>
      <w:r w:rsidRPr="00D5608B">
        <w:rPr>
          <w:rFonts w:ascii="Arial" w:hAnsi="Arial" w:cs="Arial"/>
          <w:b w:val="0"/>
          <w:bCs/>
          <w:noProof/>
          <w:color w:val="00B0F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5AA8A" wp14:editId="4C5E108D">
                <wp:simplePos x="0" y="0"/>
                <wp:positionH relativeFrom="column">
                  <wp:posOffset>-29261</wp:posOffset>
                </wp:positionH>
                <wp:positionV relativeFrom="paragraph">
                  <wp:posOffset>219431</wp:posOffset>
                </wp:positionV>
                <wp:extent cx="63636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98D6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7.3pt" to="498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" strokecolor="#1cade4 [3204]" strokeweight=".5pt">
                <v:stroke joinstyle="miter"/>
              </v:line>
            </w:pict>
          </mc:Fallback>
        </mc:AlternateContent>
      </w:r>
      <w:r w:rsidRPr="00D5608B">
        <w:rPr>
          <w:rFonts w:ascii="Arial" w:hAnsi="Arial" w:cs="Arial"/>
          <w:b w:val="0"/>
          <w:bCs/>
          <w:color w:val="00B0F0"/>
          <w:sz w:val="20"/>
          <w:szCs w:val="20"/>
        </w:rPr>
        <w:t>SKILLS &amp; INTERESTS</w:t>
      </w:r>
    </w:p>
    <w:p w14:paraId="20EA0BA2" w14:textId="7AE35330" w:rsidR="00FC1251" w:rsidRPr="0075188A" w:rsidRDefault="00FC1251" w:rsidP="0075188A">
      <w:pPr>
        <w:rPr>
          <w:rFonts w:ascii="Arial" w:hAnsi="Arial" w:cs="Arial"/>
          <w:sz w:val="20"/>
          <w:szCs w:val="20"/>
        </w:rPr>
      </w:pPr>
      <w:r w:rsidRPr="0075188A">
        <w:rPr>
          <w:rFonts w:ascii="Arial" w:hAnsi="Arial" w:cs="Arial"/>
          <w:sz w:val="20"/>
          <w:szCs w:val="20"/>
        </w:rPr>
        <w:t>Google Ads, Facebook</w:t>
      </w:r>
      <w:r w:rsidR="00925E71" w:rsidRPr="0075188A">
        <w:rPr>
          <w:rFonts w:ascii="Arial" w:hAnsi="Arial" w:cs="Arial"/>
          <w:sz w:val="20"/>
          <w:szCs w:val="20"/>
        </w:rPr>
        <w:t>/Instagram</w:t>
      </w:r>
      <w:r w:rsidRPr="0075188A">
        <w:rPr>
          <w:rFonts w:ascii="Arial" w:hAnsi="Arial" w:cs="Arial"/>
          <w:sz w:val="20"/>
          <w:szCs w:val="20"/>
        </w:rPr>
        <w:t xml:space="preserve"> Ads, SEO/SEM Optimization</w:t>
      </w:r>
      <w:r w:rsidR="00925E71" w:rsidRPr="0075188A">
        <w:rPr>
          <w:rFonts w:ascii="Arial" w:hAnsi="Arial" w:cs="Arial"/>
          <w:sz w:val="20"/>
          <w:szCs w:val="20"/>
        </w:rPr>
        <w:t>, Tik-Tok, Pinterest Ads</w:t>
      </w:r>
      <w:r w:rsidR="003B1619" w:rsidRPr="0075188A">
        <w:rPr>
          <w:rFonts w:ascii="Arial" w:hAnsi="Arial" w:cs="Arial"/>
          <w:sz w:val="20"/>
          <w:szCs w:val="20"/>
        </w:rPr>
        <w:t xml:space="preserve">, </w:t>
      </w:r>
      <w:r w:rsidR="00925E71" w:rsidRPr="0075188A">
        <w:rPr>
          <w:rFonts w:ascii="Arial" w:hAnsi="Arial" w:cs="Arial"/>
          <w:sz w:val="20"/>
          <w:szCs w:val="20"/>
        </w:rPr>
        <w:t>YouTube Ads, Pinterest Ads, Twitter Ads</w:t>
      </w:r>
      <w:r w:rsidR="0075188A" w:rsidRPr="0075188A">
        <w:rPr>
          <w:rFonts w:ascii="Arial" w:hAnsi="Arial" w:cs="Arial"/>
          <w:sz w:val="20"/>
          <w:szCs w:val="20"/>
        </w:rPr>
        <w:t xml:space="preserve">, </w:t>
      </w:r>
      <w:r w:rsidRPr="0075188A">
        <w:rPr>
          <w:rFonts w:ascii="Arial" w:hAnsi="Arial" w:cs="Arial"/>
          <w:sz w:val="20"/>
          <w:szCs w:val="20"/>
        </w:rPr>
        <w:t>Microsoft Office</w:t>
      </w:r>
      <w:r w:rsidR="00925E71" w:rsidRPr="0075188A">
        <w:rPr>
          <w:rFonts w:ascii="Arial" w:hAnsi="Arial" w:cs="Arial"/>
          <w:sz w:val="20"/>
          <w:szCs w:val="20"/>
        </w:rPr>
        <w:t xml:space="preserve"> (Word/Excel</w:t>
      </w:r>
      <w:r w:rsidR="003B1619" w:rsidRPr="0075188A">
        <w:rPr>
          <w:rFonts w:ascii="Arial" w:hAnsi="Arial" w:cs="Arial"/>
          <w:sz w:val="20"/>
          <w:szCs w:val="20"/>
        </w:rPr>
        <w:t>/PowerPoint</w:t>
      </w:r>
      <w:r w:rsidR="00925E71" w:rsidRPr="0075188A">
        <w:rPr>
          <w:rFonts w:ascii="Arial" w:hAnsi="Arial" w:cs="Arial"/>
          <w:sz w:val="20"/>
          <w:szCs w:val="20"/>
        </w:rPr>
        <w:t xml:space="preserve">), </w:t>
      </w:r>
      <w:r w:rsidR="007A7517" w:rsidRPr="0075188A">
        <w:rPr>
          <w:rFonts w:ascii="Arial" w:hAnsi="Arial" w:cs="Arial"/>
          <w:sz w:val="20"/>
          <w:szCs w:val="20"/>
        </w:rPr>
        <w:t>GTM/Google Analytics</w:t>
      </w:r>
      <w:r w:rsidR="003B1619" w:rsidRPr="0075188A">
        <w:rPr>
          <w:rFonts w:ascii="Arial" w:hAnsi="Arial" w:cs="Arial"/>
          <w:sz w:val="20"/>
          <w:szCs w:val="20"/>
        </w:rPr>
        <w:t xml:space="preserve">, </w:t>
      </w:r>
      <w:r w:rsidR="00925E71" w:rsidRPr="0075188A">
        <w:rPr>
          <w:rFonts w:ascii="Arial" w:hAnsi="Arial" w:cs="Arial"/>
          <w:sz w:val="20"/>
          <w:szCs w:val="20"/>
        </w:rPr>
        <w:t>Google Data Studio, BigQuery</w:t>
      </w:r>
      <w:r w:rsidR="003B1619" w:rsidRPr="0075188A">
        <w:rPr>
          <w:rFonts w:ascii="Arial" w:hAnsi="Arial" w:cs="Arial"/>
          <w:sz w:val="20"/>
          <w:szCs w:val="20"/>
        </w:rPr>
        <w:t xml:space="preserve"> (SQL)</w:t>
      </w:r>
      <w:r w:rsidR="00D5608B">
        <w:rPr>
          <w:rFonts w:ascii="Arial" w:hAnsi="Arial" w:cs="Arial"/>
          <w:sz w:val="20"/>
          <w:szCs w:val="20"/>
        </w:rPr>
        <w:t>, Tableau</w:t>
      </w:r>
    </w:p>
    <w:sectPr w:rsidR="00FC1251" w:rsidRPr="0075188A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85E0" w14:textId="77777777" w:rsidR="0012334D" w:rsidRDefault="0012334D">
      <w:pPr>
        <w:spacing w:after="0"/>
      </w:pPr>
      <w:r>
        <w:separator/>
      </w:r>
    </w:p>
  </w:endnote>
  <w:endnote w:type="continuationSeparator" w:id="0">
    <w:p w14:paraId="2EFCFB44" w14:textId="77777777" w:rsidR="0012334D" w:rsidRDefault="001233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9E2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01D4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C2A8" w14:textId="77777777" w:rsidR="0012334D" w:rsidRDefault="0012334D">
      <w:pPr>
        <w:spacing w:after="0"/>
      </w:pPr>
      <w:r>
        <w:separator/>
      </w:r>
    </w:p>
  </w:footnote>
  <w:footnote w:type="continuationSeparator" w:id="0">
    <w:p w14:paraId="6C491E1B" w14:textId="77777777" w:rsidR="0012334D" w:rsidRDefault="001233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22043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B906B6E"/>
    <w:multiLevelType w:val="multilevel"/>
    <w:tmpl w:val="6FB2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6502C2"/>
    <w:multiLevelType w:val="hybridMultilevel"/>
    <w:tmpl w:val="07BC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E2790"/>
    <w:multiLevelType w:val="multilevel"/>
    <w:tmpl w:val="F16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7FE50AF"/>
    <w:multiLevelType w:val="hybridMultilevel"/>
    <w:tmpl w:val="FD64B0A0"/>
    <w:lvl w:ilvl="0" w:tplc="B0809BB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F628E"/>
    <w:multiLevelType w:val="multilevel"/>
    <w:tmpl w:val="691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88748390">
    <w:abstractNumId w:val="9"/>
  </w:num>
  <w:num w:numId="2" w16cid:durableId="707947702">
    <w:abstractNumId w:val="9"/>
    <w:lvlOverride w:ilvl="0">
      <w:startOverride w:val="1"/>
    </w:lvlOverride>
  </w:num>
  <w:num w:numId="3" w16cid:durableId="1683580689">
    <w:abstractNumId w:val="9"/>
    <w:lvlOverride w:ilvl="0">
      <w:startOverride w:val="1"/>
    </w:lvlOverride>
  </w:num>
  <w:num w:numId="4" w16cid:durableId="809905107">
    <w:abstractNumId w:val="9"/>
    <w:lvlOverride w:ilvl="0">
      <w:startOverride w:val="1"/>
    </w:lvlOverride>
  </w:num>
  <w:num w:numId="5" w16cid:durableId="203100400">
    <w:abstractNumId w:val="8"/>
  </w:num>
  <w:num w:numId="6" w16cid:durableId="1132014535">
    <w:abstractNumId w:val="7"/>
  </w:num>
  <w:num w:numId="7" w16cid:durableId="1787456675">
    <w:abstractNumId w:val="6"/>
  </w:num>
  <w:num w:numId="8" w16cid:durableId="77679756">
    <w:abstractNumId w:val="5"/>
  </w:num>
  <w:num w:numId="9" w16cid:durableId="1125930029">
    <w:abstractNumId w:val="4"/>
  </w:num>
  <w:num w:numId="10" w16cid:durableId="1226914560">
    <w:abstractNumId w:val="3"/>
  </w:num>
  <w:num w:numId="11" w16cid:durableId="282155440">
    <w:abstractNumId w:val="2"/>
  </w:num>
  <w:num w:numId="12" w16cid:durableId="72826742">
    <w:abstractNumId w:val="1"/>
  </w:num>
  <w:num w:numId="13" w16cid:durableId="1925064855">
    <w:abstractNumId w:val="0"/>
  </w:num>
  <w:num w:numId="14" w16cid:durableId="2114931625">
    <w:abstractNumId w:val="13"/>
  </w:num>
  <w:num w:numId="15" w16cid:durableId="842550752">
    <w:abstractNumId w:val="19"/>
  </w:num>
  <w:num w:numId="16" w16cid:durableId="148059018">
    <w:abstractNumId w:val="12"/>
  </w:num>
  <w:num w:numId="17" w16cid:durableId="2079592273">
    <w:abstractNumId w:val="16"/>
  </w:num>
  <w:num w:numId="18" w16cid:durableId="210502144">
    <w:abstractNumId w:val="10"/>
  </w:num>
  <w:num w:numId="19" w16cid:durableId="412509475">
    <w:abstractNumId w:val="24"/>
  </w:num>
  <w:num w:numId="20" w16cid:durableId="479004521">
    <w:abstractNumId w:val="20"/>
  </w:num>
  <w:num w:numId="21" w16cid:durableId="1823767573">
    <w:abstractNumId w:val="11"/>
  </w:num>
  <w:num w:numId="22" w16cid:durableId="1052459947">
    <w:abstractNumId w:val="15"/>
  </w:num>
  <w:num w:numId="23" w16cid:durableId="1416785679">
    <w:abstractNumId w:val="23"/>
  </w:num>
  <w:num w:numId="24" w16cid:durableId="1403023166">
    <w:abstractNumId w:val="21"/>
  </w:num>
  <w:num w:numId="25" w16cid:durableId="198663912">
    <w:abstractNumId w:val="14"/>
  </w:num>
  <w:num w:numId="26" w16cid:durableId="1513302775">
    <w:abstractNumId w:val="22"/>
  </w:num>
  <w:num w:numId="27" w16cid:durableId="1438604023">
    <w:abstractNumId w:val="18"/>
  </w:num>
  <w:num w:numId="28" w16cid:durableId="4845889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08"/>
    <w:rsid w:val="000A4F59"/>
    <w:rsid w:val="000A5152"/>
    <w:rsid w:val="0012334D"/>
    <w:rsid w:val="00132422"/>
    <w:rsid w:val="00133712"/>
    <w:rsid w:val="001358F1"/>
    <w:rsid w:val="00141A4C"/>
    <w:rsid w:val="001A79BC"/>
    <w:rsid w:val="001B29CF"/>
    <w:rsid w:val="0020368E"/>
    <w:rsid w:val="00231798"/>
    <w:rsid w:val="00244A90"/>
    <w:rsid w:val="00271A2B"/>
    <w:rsid w:val="0028220F"/>
    <w:rsid w:val="002904AC"/>
    <w:rsid w:val="002D33E1"/>
    <w:rsid w:val="00302344"/>
    <w:rsid w:val="00356C14"/>
    <w:rsid w:val="0037390D"/>
    <w:rsid w:val="003B1619"/>
    <w:rsid w:val="003F2423"/>
    <w:rsid w:val="00437E78"/>
    <w:rsid w:val="00501D47"/>
    <w:rsid w:val="00575F85"/>
    <w:rsid w:val="0060696D"/>
    <w:rsid w:val="006078B5"/>
    <w:rsid w:val="00617B26"/>
    <w:rsid w:val="006270A9"/>
    <w:rsid w:val="006337FF"/>
    <w:rsid w:val="00642A8D"/>
    <w:rsid w:val="00675956"/>
    <w:rsid w:val="0068006E"/>
    <w:rsid w:val="00681034"/>
    <w:rsid w:val="006D7308"/>
    <w:rsid w:val="0075188A"/>
    <w:rsid w:val="007A7517"/>
    <w:rsid w:val="007B547E"/>
    <w:rsid w:val="007D42EC"/>
    <w:rsid w:val="00816216"/>
    <w:rsid w:val="00843CB8"/>
    <w:rsid w:val="0087734B"/>
    <w:rsid w:val="00925E71"/>
    <w:rsid w:val="0095541C"/>
    <w:rsid w:val="00960AE4"/>
    <w:rsid w:val="00986806"/>
    <w:rsid w:val="0099717C"/>
    <w:rsid w:val="009B69BE"/>
    <w:rsid w:val="009D5933"/>
    <w:rsid w:val="00A10130"/>
    <w:rsid w:val="00A2675B"/>
    <w:rsid w:val="00A425ED"/>
    <w:rsid w:val="00A53C54"/>
    <w:rsid w:val="00A85CEC"/>
    <w:rsid w:val="00A96346"/>
    <w:rsid w:val="00AF4C0B"/>
    <w:rsid w:val="00B132A6"/>
    <w:rsid w:val="00BC77AF"/>
    <w:rsid w:val="00BD72BB"/>
    <w:rsid w:val="00BD768D"/>
    <w:rsid w:val="00C32477"/>
    <w:rsid w:val="00C506B4"/>
    <w:rsid w:val="00C60A30"/>
    <w:rsid w:val="00C61F8E"/>
    <w:rsid w:val="00C76490"/>
    <w:rsid w:val="00D328BB"/>
    <w:rsid w:val="00D5608B"/>
    <w:rsid w:val="00E11E5D"/>
    <w:rsid w:val="00E239DD"/>
    <w:rsid w:val="00E83E4B"/>
    <w:rsid w:val="00F06B4A"/>
    <w:rsid w:val="00F13466"/>
    <w:rsid w:val="00F269DF"/>
    <w:rsid w:val="00F7594B"/>
    <w:rsid w:val="00FA209E"/>
    <w:rsid w:val="00FA6085"/>
    <w:rsid w:val="00FC1251"/>
    <w:rsid w:val="00F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9729C"/>
  <w15:docId w15:val="{C03C9A8B-70A1-415B-B200-B80EB5C3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1CADE4" w:themeColor="accent1"/>
      </w:pBdr>
      <w:spacing w:after="120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1481AB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i/>
      <w:iCs/>
      <w:color w:val="1481AB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335B74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32477"/>
    <w:pPr>
      <w:spacing w:after="60" w:line="259" w:lineRule="auto"/>
      <w:ind w:left="720"/>
      <w:contextualSpacing/>
      <w:jc w:val="center"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3E78D-5992-4063-9269-4288F60D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1265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SUNG</cp:lastModifiedBy>
  <cp:revision>16</cp:revision>
  <dcterms:created xsi:type="dcterms:W3CDTF">2018-07-19T01:19:00Z</dcterms:created>
  <dcterms:modified xsi:type="dcterms:W3CDTF">2023-02-11T05:42:00Z</dcterms:modified>
  <cp:version/>
</cp:coreProperties>
</file>